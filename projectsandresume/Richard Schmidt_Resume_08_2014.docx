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96B953D2C5FD481E92DC198A116B043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F101C" w:rsidRDefault="001621DE">
          <w:pPr>
            <w:pStyle w:val="Title"/>
          </w:pPr>
          <w:r>
            <w:t>Richard A Schmidt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DF101C" w:rsidTr="00DF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F101C" w:rsidRDefault="00DF101C"/>
        </w:tc>
        <w:tc>
          <w:tcPr>
            <w:tcW w:w="4087" w:type="pct"/>
          </w:tcPr>
          <w:p w:rsidR="00DF101C" w:rsidRDefault="00DF101C"/>
        </w:tc>
      </w:tr>
      <w:tr w:rsidR="00DF101C" w:rsidTr="00DF101C">
        <w:tc>
          <w:tcPr>
            <w:tcW w:w="913" w:type="pct"/>
          </w:tcPr>
          <w:p w:rsidR="00DF101C" w:rsidRDefault="00DF101C"/>
        </w:tc>
        <w:tc>
          <w:tcPr>
            <w:tcW w:w="4087" w:type="pct"/>
          </w:tcPr>
          <w:p w:rsidR="001621DE" w:rsidRDefault="001621DE" w:rsidP="001621DE">
            <w:pPr>
              <w:pStyle w:val="ContactInfo"/>
              <w:rPr>
                <w:color w:val="A6A6A6" w:themeColor="background1" w:themeShade="A6"/>
              </w:rPr>
            </w:pPr>
            <w:r>
              <w:t xml:space="preserve">3301 North Star Rd., Apt. 134, Richardson, TX </w:t>
            </w:r>
            <w:r w:rsidR="005D03D2">
              <w:t> </w:t>
            </w:r>
            <w:r>
              <w:t>75082</w:t>
            </w:r>
            <w:r w:rsidR="005D03D2">
              <w:rPr>
                <w:color w:val="A6A6A6" w:themeColor="background1" w:themeShade="A6"/>
              </w:rPr>
              <w:t>|</w:t>
            </w:r>
          </w:p>
          <w:p w:rsidR="00DF101C" w:rsidRDefault="005D03D2" w:rsidP="001621DE">
            <w:pPr>
              <w:pStyle w:val="ContactInfo"/>
            </w:pPr>
            <w:r>
              <w:t> </w:t>
            </w:r>
            <w:r w:rsidR="001621DE">
              <w:t>214-701-5278</w:t>
            </w:r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r w:rsidR="001F094B">
              <w:t>richardschmidt07@gmail</w:t>
            </w:r>
            <w:r w:rsidR="001621DE">
              <w:t>.com</w:t>
            </w:r>
          </w:p>
        </w:tc>
      </w:tr>
    </w:tbl>
    <w:p w:rsidR="00DF101C" w:rsidRDefault="001621DE">
      <w:pPr>
        <w:pStyle w:val="SectionHeading"/>
      </w:pPr>
      <w:r>
        <w:t>C</w:t>
      </w:r>
      <w:r w:rsidR="005D03D2">
        <w:t>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DF101C" w:rsidTr="00DF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F101C" w:rsidRDefault="00DF101C"/>
        </w:tc>
        <w:tc>
          <w:tcPr>
            <w:tcW w:w="4087" w:type="pct"/>
          </w:tcPr>
          <w:p w:rsidR="00DF101C" w:rsidRDefault="00DF101C"/>
        </w:tc>
      </w:tr>
      <w:tr w:rsidR="00DF101C" w:rsidTr="001621DE">
        <w:tc>
          <w:tcPr>
            <w:tcW w:w="913" w:type="pct"/>
          </w:tcPr>
          <w:p w:rsidR="00DF101C" w:rsidRDefault="00DF101C"/>
        </w:tc>
        <w:tc>
          <w:tcPr>
            <w:tcW w:w="4087" w:type="pct"/>
          </w:tcPr>
          <w:p w:rsidR="00DF101C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Comfortable with assisting users professionally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Strong oral and written communication skills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Proficient with all versions of Windows from 95’ to 8.1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Familiar with computer hardware and how to properly assemble and disassemble a PC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Comfortable with troubleshooting a PC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Familiar with basic software troubleshooting techniques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Familiar with Java, SQL, HTML5, CSS3, PHP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7"/>
              </w:numPr>
            </w:pPr>
            <w:r>
              <w:t>Currently learning SQL, JavaScript, JQuery, and ASP.NET</w:t>
            </w:r>
          </w:p>
        </w:tc>
      </w:tr>
    </w:tbl>
    <w:p w:rsidR="00DF101C" w:rsidRDefault="005D03D2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DF101C" w:rsidTr="00DF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F101C" w:rsidRDefault="00DF101C">
            <w:pPr>
              <w:spacing w:line="240" w:lineRule="auto"/>
            </w:pPr>
          </w:p>
        </w:tc>
        <w:tc>
          <w:tcPr>
            <w:tcW w:w="4087" w:type="pct"/>
          </w:tcPr>
          <w:p w:rsidR="00DF101C" w:rsidRDefault="00DF101C">
            <w:pPr>
              <w:spacing w:line="240" w:lineRule="auto"/>
            </w:pPr>
          </w:p>
        </w:tc>
      </w:tr>
      <w:tr w:rsidR="00DF101C" w:rsidTr="00DF101C">
        <w:tc>
          <w:tcPr>
            <w:tcW w:w="913" w:type="pct"/>
          </w:tcPr>
          <w:p w:rsidR="00DF101C" w:rsidRDefault="001621DE" w:rsidP="001621DE">
            <w:pPr>
              <w:pStyle w:val="Date"/>
            </w:pPr>
            <w:r>
              <w:t>May 2014 – Present</w:t>
            </w:r>
          </w:p>
        </w:tc>
        <w:tc>
          <w:tcPr>
            <w:tcW w:w="4087" w:type="pct"/>
          </w:tcPr>
          <w:p w:rsidR="00DF101C" w:rsidRDefault="001621DE">
            <w:pPr>
              <w:pStyle w:val="Subsection"/>
            </w:pPr>
            <w:proofErr w:type="gramStart"/>
            <w:r>
              <w:t>IT</w:t>
            </w:r>
            <w:proofErr w:type="gramEnd"/>
            <w:r>
              <w:t xml:space="preserve"> Consultant Intern</w:t>
            </w:r>
            <w:r w:rsidR="005D03D2">
              <w:t>,</w:t>
            </w:r>
            <w:r>
              <w:t> </w:t>
            </w:r>
            <w:r w:rsidRPr="001621DE">
              <w:rPr>
                <w:i/>
              </w:rPr>
              <w:t>MainStreet</w:t>
            </w:r>
            <w:r>
              <w:rPr>
                <w:rStyle w:val="Emphasis"/>
              </w:rPr>
              <w:t xml:space="preserve"> Solutions Inc.</w:t>
            </w:r>
          </w:p>
          <w:p w:rsidR="00DF101C" w:rsidRDefault="00D02B03" w:rsidP="001621DE">
            <w:pPr>
              <w:pStyle w:val="ListBullet"/>
            </w:pPr>
            <w:r>
              <w:t>R</w:t>
            </w:r>
            <w:r w:rsidR="001621DE">
              <w:t xml:space="preserve">esponsible for maintaining documentation for company procedures and creating new documents </w:t>
            </w:r>
          </w:p>
          <w:p w:rsidR="001621DE" w:rsidRDefault="001621DE" w:rsidP="001621DE">
            <w:pPr>
              <w:pStyle w:val="ListBullet"/>
            </w:pPr>
            <w:r>
              <w:t>Responsible for developing/maintaining client SharePoint sites</w:t>
            </w:r>
          </w:p>
          <w:p w:rsidR="00D02B03" w:rsidRDefault="00D02B03" w:rsidP="001621DE">
            <w:pPr>
              <w:pStyle w:val="ListBullet"/>
            </w:pPr>
            <w:r>
              <w:t>Responsible for training users</w:t>
            </w:r>
          </w:p>
          <w:p w:rsidR="001621DE" w:rsidRDefault="00D02B03" w:rsidP="001621DE">
            <w:pPr>
              <w:pStyle w:val="ListBullet"/>
            </w:pPr>
            <w:r>
              <w:t>Assisting our</w:t>
            </w:r>
            <w:r w:rsidR="001621DE">
              <w:t xml:space="preserve"> users with basic PC issues both hardware and software</w:t>
            </w:r>
            <w:r>
              <w:t xml:space="preserve"> related</w:t>
            </w:r>
          </w:p>
          <w:p w:rsidR="001621DE" w:rsidRDefault="00D02B03" w:rsidP="001621DE">
            <w:pPr>
              <w:pStyle w:val="ListBullet"/>
            </w:pPr>
            <w:r>
              <w:t>Setting up client PCs to their company’s specifications</w:t>
            </w:r>
          </w:p>
          <w:p w:rsidR="00D02B03" w:rsidRDefault="00D02B03" w:rsidP="001621DE">
            <w:pPr>
              <w:pStyle w:val="ListBullet"/>
            </w:pPr>
            <w:r>
              <w:t>Installing operating systems, programs, updates, firmware, and BIOS updates as necessary</w:t>
            </w:r>
          </w:p>
          <w:p w:rsidR="00D02B03" w:rsidRDefault="00D02B03" w:rsidP="001621DE">
            <w:pPr>
              <w:pStyle w:val="ListBullet"/>
            </w:pPr>
            <w:r>
              <w:t>Participated in network hardware and software upgrades</w:t>
            </w:r>
          </w:p>
          <w:p w:rsidR="00D02B03" w:rsidRDefault="00D02B03" w:rsidP="001621DE">
            <w:pPr>
              <w:pStyle w:val="ListBullet"/>
            </w:pPr>
            <w:r>
              <w:t>Participated in system migrations</w:t>
            </w:r>
          </w:p>
          <w:p w:rsidR="001F094B" w:rsidRDefault="001F094B" w:rsidP="001F094B">
            <w:pPr>
              <w:pStyle w:val="ListBullet"/>
            </w:pPr>
            <w:r>
              <w:t>Developed a MySQL database for inventory tracking for all client locations</w:t>
            </w:r>
            <w:bookmarkStart w:id="0" w:name="_GoBack"/>
            <w:bookmarkEnd w:id="0"/>
          </w:p>
          <w:p w:rsidR="001F094B" w:rsidRDefault="001F094B" w:rsidP="001F094B">
            <w:pPr>
              <w:pStyle w:val="ListBullet"/>
            </w:pPr>
            <w:r>
              <w:t>Learning networking and network security for Networking + and Security + certifications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E6D5844A7F3845FB98CAC0B929D25916"/>
              </w:placeholder>
              <w15:repeatingSectionItem/>
            </w:sdtPr>
            <w:sdtEndPr/>
            <w:sdtContent>
              <w:tr w:rsidR="00DF101C" w:rsidTr="00DF101C">
                <w:tc>
                  <w:tcPr>
                    <w:tcW w:w="913" w:type="pct"/>
                  </w:tcPr>
                  <w:p w:rsidR="00DF101C" w:rsidRDefault="00D02B03" w:rsidP="00D02B03">
                    <w:pPr>
                      <w:pStyle w:val="Date"/>
                    </w:pPr>
                    <w:r>
                      <w:t>January 2011 – March 2014</w:t>
                    </w:r>
                  </w:p>
                </w:tc>
                <w:tc>
                  <w:tcPr>
                    <w:tcW w:w="4087" w:type="pct"/>
                  </w:tcPr>
                  <w:p w:rsidR="00DF101C" w:rsidRDefault="00D02B03">
                    <w:pPr>
                      <w:pStyle w:val="Subsection"/>
                    </w:pPr>
                    <w:r>
                      <w:t>Merchandiser</w:t>
                    </w:r>
                    <w:r w:rsidR="005D03D2">
                      <w:t>,  </w:t>
                    </w:r>
                    <w:r>
                      <w:rPr>
                        <w:rStyle w:val="Emphasis"/>
                      </w:rPr>
                      <w:t>Coca-Cola Refreshments</w:t>
                    </w:r>
                  </w:p>
                  <w:p w:rsidR="00D02B03" w:rsidRDefault="00D02B03" w:rsidP="00D02B03">
                    <w:pPr>
                      <w:pStyle w:val="ListBullet"/>
                    </w:pPr>
                    <w:r>
                      <w:t>Visit local stores to maintain product integrity at all locations</w:t>
                    </w:r>
                    <w:r w:rsidR="001F094B">
                      <w:t xml:space="preserve"> (shelf, displays, racks, and coolers</w:t>
                    </w:r>
                  </w:p>
                  <w:p w:rsidR="00D02B03" w:rsidRDefault="00D02B03" w:rsidP="00D02B03">
                    <w:pPr>
                      <w:pStyle w:val="ListBullet"/>
                    </w:pPr>
                    <w:r>
                      <w:t>Responsible for maintaining product availability and merchandising products at all designated accounts</w:t>
                    </w:r>
                  </w:p>
                  <w:p w:rsidR="001F094B" w:rsidRDefault="001F094B" w:rsidP="00D02B03">
                    <w:pPr>
                      <w:pStyle w:val="ListBullet"/>
                    </w:pPr>
                    <w:r>
                      <w:t>Transportation of product between backroom and sales floor with manual equipment (i.e. pallet jack, hand cart, U-carts, and etc.)</w:t>
                    </w:r>
                  </w:p>
                  <w:p w:rsidR="001F094B" w:rsidRDefault="001F094B" w:rsidP="00D02B03">
                    <w:pPr>
                      <w:pStyle w:val="ListBullet"/>
                    </w:pPr>
                    <w:r>
                      <w:lastRenderedPageBreak/>
                      <w:t>Manage backroom by organizing and consolidating back stock (product)</w:t>
                    </w:r>
                  </w:p>
                  <w:p w:rsidR="001F094B" w:rsidRDefault="001F094B" w:rsidP="00D02B03">
                    <w:pPr>
                      <w:pStyle w:val="ListBullet"/>
                    </w:pPr>
                    <w:r>
                      <w:t>Identifying, monitoring, and reporting back stock inventory levels</w:t>
                    </w:r>
                  </w:p>
                  <w:p w:rsidR="001F094B" w:rsidRDefault="001F094B" w:rsidP="00D02B03">
                    <w:pPr>
                      <w:pStyle w:val="ListBullet"/>
                    </w:pPr>
                    <w:r>
                      <w:t>Evaluating and processing damaged or defective product</w:t>
                    </w:r>
                  </w:p>
                  <w:p w:rsidR="001F094B" w:rsidRDefault="001F094B" w:rsidP="00D02B03">
                    <w:pPr>
                      <w:pStyle w:val="ListBullet"/>
                    </w:pPr>
                    <w:r>
                      <w:t>Maintains areas of responsibility in designated accounts by communicating status and concerns to client and Company personnel</w:t>
                    </w:r>
                  </w:p>
                  <w:p w:rsidR="00DF101C" w:rsidRDefault="001F094B" w:rsidP="00D02B03">
                    <w:pPr>
                      <w:pStyle w:val="ListBullet"/>
                    </w:pPr>
                    <w:r>
                      <w:t>Nominated employee of the month for productivity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565834785"/>
              <w:placeholder>
                <w:docPart w:val="499F1BB605F34D58BAE2CDA67450EEAF"/>
              </w:placeholder>
              <w15:repeatingSectionItem/>
            </w:sdtPr>
            <w:sdtContent>
              <w:tr w:rsidR="001621DE" w:rsidTr="00DF101C">
                <w:tc>
                  <w:tcPr>
                    <w:tcW w:w="913" w:type="pct"/>
                  </w:tcPr>
                  <w:p w:rsidR="001621DE" w:rsidRDefault="001F094B" w:rsidP="001F094B">
                    <w:pPr>
                      <w:pStyle w:val="Date"/>
                    </w:pPr>
                    <w:r>
                      <w:t>August 2007 – January 2011</w:t>
                    </w:r>
                  </w:p>
                </w:tc>
                <w:tc>
                  <w:tcPr>
                    <w:tcW w:w="4087" w:type="pct"/>
                  </w:tcPr>
                  <w:p w:rsidR="001621DE" w:rsidRDefault="001F094B">
                    <w:pPr>
                      <w:pStyle w:val="Subsection"/>
                    </w:pPr>
                    <w:r>
                      <w:t>Dairy/Frozen/Meat Lead</w:t>
                    </w:r>
                    <w:r w:rsidR="001621DE">
                      <w:t>,</w:t>
                    </w:r>
                    <w:r>
                      <w:t> </w:t>
                    </w:r>
                    <w:r w:rsidRPr="001F094B">
                      <w:rPr>
                        <w:i/>
                      </w:rPr>
                      <w:t>Wal</w:t>
                    </w:r>
                    <w:r>
                      <w:rPr>
                        <w:rStyle w:val="Emphasis"/>
                      </w:rPr>
                      <w:t>-Mart Inc.</w:t>
                    </w:r>
                  </w:p>
                  <w:p w:rsidR="001F094B" w:rsidRDefault="001F094B" w:rsidP="001F094B">
                    <w:pPr>
                      <w:pStyle w:val="ListBullet"/>
                    </w:pPr>
                    <w:r>
                      <w:t>Ensuring product integrity by rotating product, reviewing product location, checking temperature levels, and checking product storage levels</w:t>
                    </w:r>
                  </w:p>
                  <w:p w:rsidR="001F094B" w:rsidRDefault="001F094B" w:rsidP="001F094B">
                    <w:pPr>
                      <w:pStyle w:val="ListBullet"/>
                    </w:pPr>
                    <w:r>
                      <w:t>Ensuring product inventory by checking with the Dairy/Frozen and Meat departments once a month</w:t>
                    </w:r>
                  </w:p>
                  <w:p w:rsidR="001F094B" w:rsidRDefault="001F094B" w:rsidP="001F094B">
                    <w:pPr>
                      <w:pStyle w:val="ListBullet"/>
                    </w:pPr>
                    <w:r>
                      <w:t>Conduct a monthly Meat department audit to ensure proper inventory levels</w:t>
                    </w:r>
                  </w:p>
                  <w:p w:rsidR="001F094B" w:rsidRDefault="001F094B" w:rsidP="001F094B">
                    <w:pPr>
                      <w:pStyle w:val="ListBullet"/>
                    </w:pPr>
                    <w:r>
                      <w:t>Ensuring proper product replenishment by writing orders and maintaining accurate inventory levels (</w:t>
                    </w:r>
                    <w:r w:rsidR="0075478C">
                      <w:t>actual vs. anticipated levels)</w:t>
                    </w:r>
                  </w:p>
                  <w:p w:rsidR="0075478C" w:rsidRDefault="0075478C" w:rsidP="001F094B">
                    <w:pPr>
                      <w:pStyle w:val="ListBullet"/>
                    </w:pPr>
                    <w:r>
                      <w:t>Administering proper price coordination</w:t>
                    </w:r>
                  </w:p>
                  <w:p w:rsidR="0075478C" w:rsidRDefault="0075478C" w:rsidP="001F094B">
                    <w:pPr>
                      <w:pStyle w:val="ListBullet"/>
                    </w:pPr>
                    <w:r>
                      <w:t>Administering product disposal procedures</w:t>
                    </w:r>
                  </w:p>
                  <w:p w:rsidR="0075478C" w:rsidRDefault="0075478C" w:rsidP="0075478C">
                    <w:pPr>
                      <w:pStyle w:val="ListBullet"/>
                    </w:pPr>
                    <w:r>
                      <w:t>Scheduling and conducting meetings with the Dairy/Frozen and Meat departments</w:t>
                    </w:r>
                  </w:p>
                  <w:p w:rsidR="001621DE" w:rsidRDefault="0075478C" w:rsidP="001F094B">
                    <w:pPr>
                      <w:pStyle w:val="ListBullet"/>
                    </w:pPr>
                    <w:r>
                      <w:t>Writing schedules for the Dairy/Frozen and Meat departments</w:t>
                    </w:r>
                  </w:p>
                </w:tc>
              </w:tr>
            </w:sdtContent>
          </w:sdt>
        </w:sdtContent>
      </w:sdt>
    </w:tbl>
    <w:p w:rsidR="00DF101C" w:rsidRDefault="005D03D2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DF101C" w:rsidTr="00DF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F101C" w:rsidRDefault="00DF101C">
            <w:pPr>
              <w:spacing w:line="240" w:lineRule="auto"/>
            </w:pPr>
          </w:p>
        </w:tc>
        <w:tc>
          <w:tcPr>
            <w:tcW w:w="4087" w:type="pct"/>
          </w:tcPr>
          <w:p w:rsidR="00DF101C" w:rsidRDefault="00DF101C">
            <w:pPr>
              <w:spacing w:line="240" w:lineRule="auto"/>
            </w:pPr>
          </w:p>
        </w:tc>
      </w:tr>
      <w:tr w:rsidR="00DF101C" w:rsidTr="00DF101C">
        <w:tc>
          <w:tcPr>
            <w:tcW w:w="913" w:type="pct"/>
          </w:tcPr>
          <w:p w:rsidR="00DF101C" w:rsidRDefault="001621DE" w:rsidP="001621DE">
            <w:pPr>
              <w:pStyle w:val="Date"/>
            </w:pPr>
            <w:r>
              <w:t>Jan 2013 - Present</w:t>
            </w:r>
          </w:p>
        </w:tc>
        <w:tc>
          <w:tcPr>
            <w:tcW w:w="4087" w:type="pct"/>
          </w:tcPr>
          <w:p w:rsidR="00DF101C" w:rsidRDefault="001621DE" w:rsidP="001621DE">
            <w:pPr>
              <w:pStyle w:val="Subsection"/>
              <w:rPr>
                <w:rStyle w:val="Emphasis"/>
              </w:rPr>
            </w:pPr>
            <w:r>
              <w:t>Working towards a Bachelor of Science in Management of Information Systems</w:t>
            </w:r>
            <w:r w:rsidR="005D03D2">
              <w:t>,  </w:t>
            </w:r>
            <w:r>
              <w:rPr>
                <w:rStyle w:val="Emphasis"/>
              </w:rPr>
              <w:t>University of Texas at Dallas</w:t>
            </w:r>
          </w:p>
          <w:p w:rsidR="001621DE" w:rsidRDefault="001621DE" w:rsidP="001621DE">
            <w:pPr>
              <w:pStyle w:val="Subsection"/>
              <w:numPr>
                <w:ilvl w:val="0"/>
                <w:numId w:val="6"/>
              </w:numPr>
            </w:pPr>
            <w:r>
              <w:t>Cumulative GPA: 3.768</w:t>
            </w:r>
          </w:p>
        </w:tc>
      </w:tr>
    </w:tbl>
    <w:p w:rsidR="00DF101C" w:rsidRDefault="00DF101C"/>
    <w:sectPr w:rsidR="00DF101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D2" w:rsidRDefault="005D03D2">
      <w:pPr>
        <w:spacing w:after="0"/>
      </w:pPr>
      <w:r>
        <w:separator/>
      </w:r>
    </w:p>
    <w:p w:rsidR="005D03D2" w:rsidRDefault="005D03D2"/>
  </w:endnote>
  <w:endnote w:type="continuationSeparator" w:id="0">
    <w:p w:rsidR="005D03D2" w:rsidRDefault="005D03D2">
      <w:pPr>
        <w:spacing w:after="0"/>
      </w:pPr>
      <w:r>
        <w:continuationSeparator/>
      </w:r>
    </w:p>
    <w:p w:rsidR="005D03D2" w:rsidRDefault="005D0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01C" w:rsidRDefault="005D03D2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5478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D2" w:rsidRDefault="005D03D2">
      <w:pPr>
        <w:spacing w:after="0"/>
      </w:pPr>
      <w:r>
        <w:separator/>
      </w:r>
    </w:p>
    <w:p w:rsidR="005D03D2" w:rsidRDefault="005D03D2"/>
  </w:footnote>
  <w:footnote w:type="continuationSeparator" w:id="0">
    <w:p w:rsidR="005D03D2" w:rsidRDefault="005D03D2">
      <w:pPr>
        <w:spacing w:after="0"/>
      </w:pPr>
      <w:r>
        <w:continuationSeparator/>
      </w:r>
    </w:p>
    <w:p w:rsidR="005D03D2" w:rsidRDefault="005D03D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DC33E9"/>
    <w:multiLevelType w:val="hybridMultilevel"/>
    <w:tmpl w:val="62B67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77FAE"/>
    <w:multiLevelType w:val="hybridMultilevel"/>
    <w:tmpl w:val="0602E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E"/>
    <w:rsid w:val="001621DE"/>
    <w:rsid w:val="001F094B"/>
    <w:rsid w:val="005D03D2"/>
    <w:rsid w:val="0075478C"/>
    <w:rsid w:val="00D02B03"/>
    <w:rsid w:val="00D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1E542-DA99-4917-8A76-7388D035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_000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B953D2C5FD481E92DC198A116B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29049-3588-4256-B222-3634AD120733}"/>
      </w:docPartPr>
      <w:docPartBody>
        <w:p w:rsidR="00000000" w:rsidRDefault="008E5D7B">
          <w:pPr>
            <w:pStyle w:val="96B953D2C5FD481E92DC198A116B0430"/>
          </w:pPr>
          <w:r>
            <w:t>[Your Name]</w:t>
          </w:r>
        </w:p>
      </w:docPartBody>
    </w:docPart>
    <w:docPart>
      <w:docPartPr>
        <w:name w:val="E6D5844A7F3845FB98CAC0B929D2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336B4-65B4-43FA-9F9E-FFF58D02C96F}"/>
      </w:docPartPr>
      <w:docPartBody>
        <w:p w:rsidR="00000000" w:rsidRDefault="008E5D7B">
          <w:pPr>
            <w:pStyle w:val="E6D5844A7F3845FB98CAC0B929D259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9F1BB605F34D58BAE2CDA67450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F4DD-D9B6-4946-BBC2-2B42AAA7DC51}"/>
      </w:docPartPr>
      <w:docPartBody>
        <w:p w:rsidR="00000000" w:rsidRDefault="0090309C" w:rsidP="0090309C">
          <w:pPr>
            <w:pStyle w:val="499F1BB605F34D58BAE2CDA67450EE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9C"/>
    <w:rsid w:val="008E5D7B"/>
    <w:rsid w:val="009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953D2C5FD481E92DC198A116B0430">
    <w:name w:val="96B953D2C5FD481E92DC198A116B0430"/>
  </w:style>
  <w:style w:type="paragraph" w:customStyle="1" w:styleId="C5FBDA6CFE9C4CF49C5B3856E487AE50">
    <w:name w:val="C5FBDA6CFE9C4CF49C5B3856E487AE50"/>
  </w:style>
  <w:style w:type="paragraph" w:customStyle="1" w:styleId="E7BF2A0FD5FA433C890915D28D1D5DCC">
    <w:name w:val="E7BF2A0FD5FA433C890915D28D1D5DCC"/>
  </w:style>
  <w:style w:type="paragraph" w:customStyle="1" w:styleId="B3DFC6FB9777458BBD959F7E72AEA049">
    <w:name w:val="B3DFC6FB9777458BBD959F7E72AEA049"/>
  </w:style>
  <w:style w:type="paragraph" w:customStyle="1" w:styleId="FE1F4D6F145E4F6EBE8FEB0090F62B84">
    <w:name w:val="FE1F4D6F145E4F6EBE8FEB0090F62B84"/>
  </w:style>
  <w:style w:type="paragraph" w:customStyle="1" w:styleId="1C3247CBD75E47EEB1B802D4CC83F323">
    <w:name w:val="1C3247CBD75E47EEB1B802D4CC83F323"/>
  </w:style>
  <w:style w:type="character" w:styleId="PlaceholderText">
    <w:name w:val="Placeholder Text"/>
    <w:basedOn w:val="DefaultParagraphFont"/>
    <w:uiPriority w:val="99"/>
    <w:semiHidden/>
    <w:rsid w:val="0090309C"/>
    <w:rPr>
      <w:color w:val="808080"/>
    </w:rPr>
  </w:style>
  <w:style w:type="paragraph" w:customStyle="1" w:styleId="E6D5844A7F3845FB98CAC0B929D25916">
    <w:name w:val="E6D5844A7F3845FB98CAC0B929D25916"/>
  </w:style>
  <w:style w:type="paragraph" w:customStyle="1" w:styleId="A3A60BC920604A54943FA835550D789F">
    <w:name w:val="A3A60BC920604A54943FA835550D789F"/>
  </w:style>
  <w:style w:type="paragraph" w:customStyle="1" w:styleId="E911FA6D212B43718E4D6222BE9F7AE8">
    <w:name w:val="E911FA6D212B43718E4D6222BE9F7AE8"/>
  </w:style>
  <w:style w:type="paragraph" w:customStyle="1" w:styleId="B2C6BBF7368E473398B566F573611CED">
    <w:name w:val="B2C6BBF7368E473398B566F573611CED"/>
  </w:style>
  <w:style w:type="character" w:styleId="Emphasis">
    <w:name w:val="Emphasis"/>
    <w:basedOn w:val="DefaultParagraphFont"/>
    <w:uiPriority w:val="2"/>
    <w:unhideWhenUsed/>
    <w:qFormat/>
    <w:rsid w:val="0090309C"/>
    <w:rPr>
      <w:i/>
      <w:iCs/>
      <w:color w:val="404040" w:themeColor="text1" w:themeTint="BF"/>
    </w:rPr>
  </w:style>
  <w:style w:type="paragraph" w:customStyle="1" w:styleId="1C2AF63340F746CC9014A738486593C7">
    <w:name w:val="1C2AF63340F746CC9014A738486593C7"/>
  </w:style>
  <w:style w:type="paragraph" w:customStyle="1" w:styleId="91F68C40421B4191B3C926EAF9159A9B">
    <w:name w:val="91F68C40421B4191B3C926EAF9159A9B"/>
  </w:style>
  <w:style w:type="paragraph" w:customStyle="1" w:styleId="6DFCCECDBF9E4F88B3852FB28D2C97D1">
    <w:name w:val="6DFCCECDBF9E4F88B3852FB28D2C97D1"/>
  </w:style>
  <w:style w:type="paragraph" w:customStyle="1" w:styleId="9209DE02A352489983D856D395FAFC39">
    <w:name w:val="9209DE02A352489983D856D395FAFC39"/>
  </w:style>
  <w:style w:type="paragraph" w:customStyle="1" w:styleId="5521C46295B34CC8893525A2A2BBA248">
    <w:name w:val="5521C46295B34CC8893525A2A2BBA248"/>
    <w:rsid w:val="0090309C"/>
  </w:style>
  <w:style w:type="paragraph" w:customStyle="1" w:styleId="9EB7E3BACC6141C9B580C0D07EADBBA9">
    <w:name w:val="9EB7E3BACC6141C9B580C0D07EADBBA9"/>
    <w:rsid w:val="0090309C"/>
  </w:style>
  <w:style w:type="paragraph" w:customStyle="1" w:styleId="636ED02B22724740BE1B5DD6007FB0FA">
    <w:name w:val="636ED02B22724740BE1B5DD6007FB0FA"/>
    <w:rsid w:val="0090309C"/>
  </w:style>
  <w:style w:type="paragraph" w:customStyle="1" w:styleId="499F1BB605F34D58BAE2CDA67450EEAF">
    <w:name w:val="499F1BB605F34D58BAE2CDA67450EEAF"/>
    <w:rsid w:val="0090309C"/>
  </w:style>
  <w:style w:type="paragraph" w:customStyle="1" w:styleId="C6A138A470734652BEA33F8E0C58DBB3">
    <w:name w:val="C6A138A470734652BEA33F8E0C58DBB3"/>
    <w:rsid w:val="0090309C"/>
  </w:style>
  <w:style w:type="paragraph" w:customStyle="1" w:styleId="BF2A9FC3C5F74DED849A987AE429EDAF">
    <w:name w:val="BF2A9FC3C5F74DED849A987AE429EDAF"/>
    <w:rsid w:val="0090309C"/>
  </w:style>
  <w:style w:type="paragraph" w:customStyle="1" w:styleId="71C2F75887DB4A88A82718EE8B3AF295">
    <w:name w:val="71C2F75887DB4A88A82718EE8B3AF295"/>
    <w:rsid w:val="0090309C"/>
  </w:style>
  <w:style w:type="paragraph" w:customStyle="1" w:styleId="45B652641AAF46A6B6897D549DB06FF7">
    <w:name w:val="45B652641AAF46A6B6897D549DB06FF7"/>
    <w:rsid w:val="00903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A Schmidt</dc:creator>
  <cp:keywords/>
  <cp:lastModifiedBy>Microsoft account</cp:lastModifiedBy>
  <cp:revision>1</cp:revision>
  <dcterms:created xsi:type="dcterms:W3CDTF">2014-08-04T18:32:00Z</dcterms:created>
  <dcterms:modified xsi:type="dcterms:W3CDTF">2014-08-04T19:12:00Z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